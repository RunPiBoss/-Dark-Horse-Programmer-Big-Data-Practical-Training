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SQL194 知乎问答最大连续回答问题天数大于等于3天的用户及其对应等级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抛真题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现有某乎问答创作者信息表author_tb如下(其中author_id表示创作者编号、author_level表示创作者级别，共1-6六个级别、sex表示创作者性别)：</w:t>
      </w:r>
    </w:p>
    <w:tbl>
      <w:tblPr>
        <w:tblStyle w:val="13"/>
        <w:tblW w:w="4451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1830"/>
        <w:gridCol w:w="8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31" w:type="dxa"/>
            <w:tcBorders>
              <w:top w:val="single" w:color="FF6238" w:sz="8" w:space="0"/>
              <w:left w:val="single" w:color="FF6238" w:sz="8" w:space="0"/>
              <w:bottom w:val="nil"/>
              <w:right w:val="dashed" w:color="FFFFFF" w:sz="4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author_id   </w:t>
            </w:r>
          </w:p>
        </w:tc>
        <w:tc>
          <w:tcPr>
            <w:tcW w:w="1831" w:type="dxa"/>
            <w:tcBorders>
              <w:top w:val="single" w:color="FF6238" w:sz="8" w:space="0"/>
              <w:left w:val="dashed" w:color="FFFFFF" w:sz="4" w:space="0"/>
              <w:bottom w:val="nil"/>
              <w:right w:val="dashed" w:color="FFFFFF" w:sz="4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author_level</w:t>
            </w:r>
          </w:p>
        </w:tc>
        <w:tc>
          <w:tcPr>
            <w:tcW w:w="891" w:type="dxa"/>
            <w:tcBorders>
              <w:top w:val="single" w:color="FF6238" w:sz="8" w:space="0"/>
              <w:left w:val="dashed" w:color="FFFFFF" w:sz="4" w:space="0"/>
              <w:bottom w:val="nil"/>
              <w:right w:val="single" w:color="FF6238" w:sz="8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sex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31" w:type="dxa"/>
            <w:tcBorders>
              <w:top w:val="nil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101</w:t>
            </w:r>
          </w:p>
        </w:tc>
        <w:tc>
          <w:tcPr>
            <w:tcW w:w="1831" w:type="dxa"/>
            <w:tcBorders>
              <w:top w:val="nil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891" w:type="dxa"/>
            <w:tcBorders>
              <w:top w:val="nil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3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102</w:t>
            </w:r>
          </w:p>
        </w:tc>
        <w:tc>
          <w:tcPr>
            <w:tcW w:w="183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9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3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103</w:t>
            </w:r>
          </w:p>
        </w:tc>
        <w:tc>
          <w:tcPr>
            <w:tcW w:w="183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9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3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104</w:t>
            </w:r>
          </w:p>
        </w:tc>
        <w:tc>
          <w:tcPr>
            <w:tcW w:w="183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89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3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105</w:t>
            </w:r>
          </w:p>
        </w:tc>
        <w:tc>
          <w:tcPr>
            <w:tcW w:w="183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89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3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106</w:t>
            </w:r>
          </w:p>
        </w:tc>
        <w:tc>
          <w:tcPr>
            <w:tcW w:w="183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89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3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107</w:t>
            </w:r>
          </w:p>
        </w:tc>
        <w:tc>
          <w:tcPr>
            <w:tcW w:w="183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89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3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108</w:t>
            </w:r>
          </w:p>
        </w:tc>
        <w:tc>
          <w:tcPr>
            <w:tcW w:w="183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89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3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109</w:t>
            </w:r>
          </w:p>
        </w:tc>
        <w:tc>
          <w:tcPr>
            <w:tcW w:w="183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89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31" w:type="dxa"/>
            <w:tcBorders>
              <w:top w:val="dashed" w:color="FF6238" w:sz="4" w:space="0"/>
              <w:left w:val="single" w:color="FF6238" w:sz="8" w:space="0"/>
              <w:bottom w:val="single" w:color="FF6238" w:sz="8" w:space="0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110</w:t>
            </w:r>
          </w:p>
        </w:tc>
        <w:tc>
          <w:tcPr>
            <w:tcW w:w="1831" w:type="dxa"/>
            <w:tcBorders>
              <w:top w:val="dashed" w:color="FF6238" w:sz="4" w:space="0"/>
              <w:left w:val="dashed" w:color="FF6238" w:sz="4" w:space="0"/>
              <w:bottom w:val="single" w:color="FF6238" w:sz="8" w:space="0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891" w:type="dxa"/>
            <w:tcBorders>
              <w:top w:val="dashed" w:color="FF6238" w:sz="4" w:space="0"/>
              <w:left w:val="dashed" w:color="FF6238" w:sz="4" w:space="0"/>
              <w:bottom w:val="single" w:color="FF6238" w:sz="8" w:space="0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创作者回答情况表answer_tb如下（其中answer_date表示创作日期、author_id指创作者编号、issue_id指回答问题编号、char_len表示回答字数）：</w:t>
      </w:r>
    </w:p>
    <w:tbl>
      <w:tblPr>
        <w:tblStyle w:val="13"/>
        <w:tblW w:w="620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1550"/>
        <w:gridCol w:w="1370"/>
        <w:gridCol w:w="14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51" w:type="dxa"/>
            <w:tcBorders>
              <w:top w:val="single" w:color="FF6238" w:sz="8" w:space="0"/>
              <w:left w:val="single" w:color="FF6238" w:sz="8" w:space="0"/>
              <w:bottom w:val="nil"/>
              <w:right w:val="dashed" w:color="FFFFFF" w:sz="4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answer_date</w:t>
            </w:r>
          </w:p>
        </w:tc>
        <w:tc>
          <w:tcPr>
            <w:tcW w:w="1551" w:type="dxa"/>
            <w:tcBorders>
              <w:top w:val="single" w:color="FF6238" w:sz="8" w:space="0"/>
              <w:left w:val="dashed" w:color="FFFFFF" w:sz="4" w:space="0"/>
              <w:bottom w:val="nil"/>
              <w:right w:val="dashed" w:color="FFFFFF" w:sz="4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author_id</w:t>
            </w:r>
          </w:p>
        </w:tc>
        <w:tc>
          <w:tcPr>
            <w:tcW w:w="1371" w:type="dxa"/>
            <w:tcBorders>
              <w:top w:val="single" w:color="FF6238" w:sz="8" w:space="0"/>
              <w:left w:val="dashed" w:color="FFFFFF" w:sz="4" w:space="0"/>
              <w:bottom w:val="nil"/>
              <w:right w:val="dashed" w:color="FFFFFF" w:sz="4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issue_id</w:t>
            </w:r>
          </w:p>
        </w:tc>
        <w:tc>
          <w:tcPr>
            <w:tcW w:w="1431" w:type="dxa"/>
            <w:tcBorders>
              <w:top w:val="single" w:color="FF6238" w:sz="8" w:space="0"/>
              <w:left w:val="dashed" w:color="FFFFFF" w:sz="4" w:space="0"/>
              <w:bottom w:val="nil"/>
              <w:right w:val="single" w:color="FF6238" w:sz="8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char_len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51" w:type="dxa"/>
            <w:tcBorders>
              <w:top w:val="nil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-11-01</w:t>
            </w:r>
          </w:p>
        </w:tc>
        <w:tc>
          <w:tcPr>
            <w:tcW w:w="1551" w:type="dxa"/>
            <w:tcBorders>
              <w:top w:val="nil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101</w:t>
            </w:r>
          </w:p>
        </w:tc>
        <w:tc>
          <w:tcPr>
            <w:tcW w:w="1371" w:type="dxa"/>
            <w:tcBorders>
              <w:top w:val="nil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E001</w:t>
            </w:r>
          </w:p>
        </w:tc>
        <w:tc>
          <w:tcPr>
            <w:tcW w:w="1431" w:type="dxa"/>
            <w:tcBorders>
              <w:top w:val="nil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5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-11-01</w:t>
            </w:r>
          </w:p>
        </w:tc>
        <w:tc>
          <w:tcPr>
            <w:tcW w:w="155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101</w:t>
            </w:r>
          </w:p>
        </w:tc>
        <w:tc>
          <w:tcPr>
            <w:tcW w:w="137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E002</w:t>
            </w:r>
          </w:p>
        </w:tc>
        <w:tc>
          <w:tcPr>
            <w:tcW w:w="143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5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-11-01</w:t>
            </w:r>
          </w:p>
        </w:tc>
        <w:tc>
          <w:tcPr>
            <w:tcW w:w="155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102</w:t>
            </w:r>
          </w:p>
        </w:tc>
        <w:tc>
          <w:tcPr>
            <w:tcW w:w="137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C003</w:t>
            </w:r>
          </w:p>
        </w:tc>
        <w:tc>
          <w:tcPr>
            <w:tcW w:w="143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5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-11-01</w:t>
            </w:r>
          </w:p>
        </w:tc>
        <w:tc>
          <w:tcPr>
            <w:tcW w:w="155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103</w:t>
            </w:r>
          </w:p>
        </w:tc>
        <w:tc>
          <w:tcPr>
            <w:tcW w:w="137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P001</w:t>
            </w:r>
          </w:p>
        </w:tc>
        <w:tc>
          <w:tcPr>
            <w:tcW w:w="143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5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-11-01</w:t>
            </w:r>
          </w:p>
        </w:tc>
        <w:tc>
          <w:tcPr>
            <w:tcW w:w="155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104</w:t>
            </w:r>
          </w:p>
        </w:tc>
        <w:tc>
          <w:tcPr>
            <w:tcW w:w="137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C003</w:t>
            </w:r>
          </w:p>
        </w:tc>
        <w:tc>
          <w:tcPr>
            <w:tcW w:w="143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5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-11-01</w:t>
            </w:r>
          </w:p>
        </w:tc>
        <w:tc>
          <w:tcPr>
            <w:tcW w:w="155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105</w:t>
            </w:r>
          </w:p>
        </w:tc>
        <w:tc>
          <w:tcPr>
            <w:tcW w:w="137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P001</w:t>
            </w:r>
          </w:p>
        </w:tc>
        <w:tc>
          <w:tcPr>
            <w:tcW w:w="143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5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-11-01</w:t>
            </w:r>
          </w:p>
        </w:tc>
        <w:tc>
          <w:tcPr>
            <w:tcW w:w="155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102</w:t>
            </w:r>
          </w:p>
        </w:tc>
        <w:tc>
          <w:tcPr>
            <w:tcW w:w="137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P002</w:t>
            </w:r>
          </w:p>
        </w:tc>
        <w:tc>
          <w:tcPr>
            <w:tcW w:w="143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5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-11-02</w:t>
            </w:r>
          </w:p>
        </w:tc>
        <w:tc>
          <w:tcPr>
            <w:tcW w:w="155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101</w:t>
            </w:r>
          </w:p>
        </w:tc>
        <w:tc>
          <w:tcPr>
            <w:tcW w:w="137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P001</w:t>
            </w:r>
          </w:p>
        </w:tc>
        <w:tc>
          <w:tcPr>
            <w:tcW w:w="143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5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-11-02</w:t>
            </w:r>
          </w:p>
        </w:tc>
        <w:tc>
          <w:tcPr>
            <w:tcW w:w="155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110</w:t>
            </w:r>
          </w:p>
        </w:tc>
        <w:tc>
          <w:tcPr>
            <w:tcW w:w="137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C002</w:t>
            </w:r>
          </w:p>
        </w:tc>
        <w:tc>
          <w:tcPr>
            <w:tcW w:w="143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5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-11-02</w:t>
            </w:r>
          </w:p>
        </w:tc>
        <w:tc>
          <w:tcPr>
            <w:tcW w:w="155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110</w:t>
            </w:r>
          </w:p>
        </w:tc>
        <w:tc>
          <w:tcPr>
            <w:tcW w:w="137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C001</w:t>
            </w:r>
          </w:p>
        </w:tc>
        <w:tc>
          <w:tcPr>
            <w:tcW w:w="143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5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-11-02</w:t>
            </w:r>
          </w:p>
        </w:tc>
        <w:tc>
          <w:tcPr>
            <w:tcW w:w="155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110</w:t>
            </w:r>
          </w:p>
        </w:tc>
        <w:tc>
          <w:tcPr>
            <w:tcW w:w="137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C002</w:t>
            </w:r>
          </w:p>
        </w:tc>
        <w:tc>
          <w:tcPr>
            <w:tcW w:w="143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5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-11-03</w:t>
            </w:r>
          </w:p>
        </w:tc>
        <w:tc>
          <w:tcPr>
            <w:tcW w:w="155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101</w:t>
            </w:r>
          </w:p>
        </w:tc>
        <w:tc>
          <w:tcPr>
            <w:tcW w:w="137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C002</w:t>
            </w:r>
          </w:p>
        </w:tc>
        <w:tc>
          <w:tcPr>
            <w:tcW w:w="143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5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-11-04</w:t>
            </w:r>
          </w:p>
        </w:tc>
        <w:tc>
          <w:tcPr>
            <w:tcW w:w="155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109</w:t>
            </w:r>
          </w:p>
        </w:tc>
        <w:tc>
          <w:tcPr>
            <w:tcW w:w="137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E003</w:t>
            </w:r>
          </w:p>
        </w:tc>
        <w:tc>
          <w:tcPr>
            <w:tcW w:w="143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5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-11-04</w:t>
            </w:r>
          </w:p>
        </w:tc>
        <w:tc>
          <w:tcPr>
            <w:tcW w:w="155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109</w:t>
            </w:r>
          </w:p>
        </w:tc>
        <w:tc>
          <w:tcPr>
            <w:tcW w:w="137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E001</w:t>
            </w:r>
          </w:p>
        </w:tc>
        <w:tc>
          <w:tcPr>
            <w:tcW w:w="143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5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-11-05</w:t>
            </w:r>
          </w:p>
        </w:tc>
        <w:tc>
          <w:tcPr>
            <w:tcW w:w="155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108</w:t>
            </w:r>
          </w:p>
        </w:tc>
        <w:tc>
          <w:tcPr>
            <w:tcW w:w="137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C001</w:t>
            </w:r>
          </w:p>
        </w:tc>
        <w:tc>
          <w:tcPr>
            <w:tcW w:w="143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5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-11-05</w:t>
            </w:r>
          </w:p>
        </w:tc>
        <w:tc>
          <w:tcPr>
            <w:tcW w:w="155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108</w:t>
            </w:r>
          </w:p>
        </w:tc>
        <w:tc>
          <w:tcPr>
            <w:tcW w:w="137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C002</w:t>
            </w:r>
          </w:p>
        </w:tc>
        <w:tc>
          <w:tcPr>
            <w:tcW w:w="143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5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-11-05</w:t>
            </w:r>
          </w:p>
        </w:tc>
        <w:tc>
          <w:tcPr>
            <w:tcW w:w="155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110</w:t>
            </w:r>
          </w:p>
        </w:tc>
        <w:tc>
          <w:tcPr>
            <w:tcW w:w="137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P001</w:t>
            </w:r>
          </w:p>
        </w:tc>
        <w:tc>
          <w:tcPr>
            <w:tcW w:w="143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51" w:type="dxa"/>
            <w:tcBorders>
              <w:top w:val="dashed" w:color="FF6238" w:sz="4" w:space="0"/>
              <w:left w:val="single" w:color="FF6238" w:sz="8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-11-05</w:t>
            </w:r>
          </w:p>
        </w:tc>
        <w:tc>
          <w:tcPr>
            <w:tcW w:w="155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106</w:t>
            </w:r>
          </w:p>
        </w:tc>
        <w:tc>
          <w:tcPr>
            <w:tcW w:w="1371" w:type="dxa"/>
            <w:tcBorders>
              <w:top w:val="dashed" w:color="FF6238" w:sz="4" w:space="0"/>
              <w:left w:val="dashed" w:color="FF6238" w:sz="4" w:space="0"/>
              <w:bottom w:val="nil"/>
              <w:right w:val="dashed" w:color="FF6238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P002</w:t>
            </w:r>
          </w:p>
        </w:tc>
        <w:tc>
          <w:tcPr>
            <w:tcW w:w="1431" w:type="dxa"/>
            <w:tcBorders>
              <w:top w:val="dashed" w:color="FF6238" w:sz="4" w:space="0"/>
              <w:left w:val="dashed" w:color="FF6238" w:sz="4" w:space="0"/>
              <w:bottom w:val="nil"/>
              <w:right w:val="single" w:color="FF6238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51" w:type="dxa"/>
            <w:tcBorders>
              <w:top w:val="dashed" w:color="FF6238" w:sz="4" w:space="0"/>
              <w:left w:val="single" w:color="FF6238" w:sz="8" w:space="0"/>
              <w:bottom w:val="single" w:color="FF6238" w:sz="8" w:space="0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-11-05</w:t>
            </w:r>
          </w:p>
        </w:tc>
        <w:tc>
          <w:tcPr>
            <w:tcW w:w="1551" w:type="dxa"/>
            <w:tcBorders>
              <w:top w:val="dashed" w:color="FF6238" w:sz="4" w:space="0"/>
              <w:left w:val="dashed" w:color="FF6238" w:sz="4" w:space="0"/>
              <w:bottom w:val="single" w:color="FF6238" w:sz="8" w:space="0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107</w:t>
            </w:r>
          </w:p>
        </w:tc>
        <w:tc>
          <w:tcPr>
            <w:tcW w:w="1371" w:type="dxa"/>
            <w:tcBorders>
              <w:top w:val="dashed" w:color="FF6238" w:sz="4" w:space="0"/>
              <w:left w:val="dashed" w:color="FF6238" w:sz="4" w:space="0"/>
              <w:bottom w:val="single" w:color="FF6238" w:sz="8" w:space="0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E003</w:t>
            </w:r>
          </w:p>
        </w:tc>
        <w:tc>
          <w:tcPr>
            <w:tcW w:w="1431" w:type="dxa"/>
            <w:tcBorders>
              <w:top w:val="dashed" w:color="FF6238" w:sz="4" w:space="0"/>
              <w:left w:val="dashed" w:color="FF6238" w:sz="4" w:space="0"/>
              <w:bottom w:val="single" w:color="FF6238" w:sz="8" w:space="0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请你统计最大连续回答问题的天数大于等于3天的用户及其等级（若有多条符合条件的数据，按author_id升序排序），以上例子的输出结果如下：</w:t>
      </w:r>
    </w:p>
    <w:tbl>
      <w:tblPr>
        <w:tblStyle w:val="13"/>
        <w:tblW w:w="4851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830"/>
        <w:gridCol w:w="14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51" w:type="dxa"/>
            <w:tcBorders>
              <w:top w:val="single" w:color="FF6238" w:sz="8" w:space="0"/>
              <w:left w:val="single" w:color="FF6238" w:sz="8" w:space="0"/>
              <w:bottom w:val="nil"/>
              <w:right w:val="dashed" w:color="FFFFFF" w:sz="4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author_id</w:t>
            </w:r>
          </w:p>
        </w:tc>
        <w:tc>
          <w:tcPr>
            <w:tcW w:w="1831" w:type="dxa"/>
            <w:tcBorders>
              <w:top w:val="single" w:color="FF6238" w:sz="8" w:space="0"/>
              <w:left w:val="dashed" w:color="FFFFFF" w:sz="4" w:space="0"/>
              <w:bottom w:val="nil"/>
              <w:right w:val="dashed" w:color="FFFFFF" w:sz="4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author_level</w:t>
            </w:r>
          </w:p>
        </w:tc>
        <w:tc>
          <w:tcPr>
            <w:tcW w:w="1471" w:type="dxa"/>
            <w:tcBorders>
              <w:top w:val="single" w:color="FF6238" w:sz="8" w:space="0"/>
              <w:left w:val="dashed" w:color="FFFFFF" w:sz="4" w:space="0"/>
              <w:bottom w:val="nil"/>
              <w:right w:val="single" w:color="FF6238" w:sz="8" w:space="0"/>
            </w:tcBorders>
            <w:shd w:val="clear" w:color="auto" w:fill="FF623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days_cnt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51" w:type="dxa"/>
            <w:tcBorders>
              <w:top w:val="nil"/>
              <w:left w:val="single" w:color="FF6238" w:sz="8" w:space="0"/>
              <w:bottom w:val="single" w:color="FF6238" w:sz="8" w:space="0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101</w:t>
            </w:r>
          </w:p>
        </w:tc>
        <w:tc>
          <w:tcPr>
            <w:tcW w:w="1831" w:type="dxa"/>
            <w:tcBorders>
              <w:top w:val="nil"/>
              <w:left w:val="dashed" w:color="FF6238" w:sz="4" w:space="0"/>
              <w:bottom w:val="single" w:color="FF6238" w:sz="8" w:space="0"/>
              <w:right w:val="dashed" w:color="FF6238" w:sz="4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1471" w:type="dxa"/>
            <w:tcBorders>
              <w:top w:val="nil"/>
              <w:left w:val="dashed" w:color="FF6238" w:sz="4" w:space="0"/>
              <w:bottom w:val="single" w:color="FF6238" w:sz="8" w:space="0"/>
              <w:right w:val="single" w:color="FF6238" w:sz="8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 database if exists db_1;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database db_1;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db_1;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 table if exists author_tb;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author_tb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author_id    int(10) NOT NULL,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author_level int(10) NOT NULL,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sex          char(10) NOT NULL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INSERT INTO author_tb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VALUES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(101, 6, 'm'),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(102, 1, 'f'),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(103, 1, 'm'),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(104, 3, 'm'),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(105, 4, 'f'),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(106, 2, 'f'),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(107, 2, 'm'),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(108, 5, 'f'),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(109, 6, 'f'),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(110, 5, 'm');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 table if exists answer_tb;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answer_tb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answer_date date     NOT NULL,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author_id   int(10) NOT NULL,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issue_id    char(10) NOT NULL,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char_len    int(10) NOT NULL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 INTO answer_tb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VALUES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('2021-11-1', 101, 'E001', 150),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('2021-11-1', 101, 'E002', 200),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('2021-11-1', 102, 'C003', 50),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('2021-11-1', 103, 'P001', 35),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('2021-11-1', 104, 'C003', 120),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('2021-11-1', 105, 'P001', 125),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('2021-11-1', 102, 'P002', 105),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('2021-11-2', 101, 'P001', 201),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('2021-11-2', 110, 'C002', 200),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('2021-11-2', 110, 'C001', 225),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('2021-11-2', 110, 'C002', 220),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('2021-11-3', 101, 'C002', 180),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('2021-11-4', 109, 'E003', 130),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('2021-11-4', 109, 'E001', 123),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('2021-11-5', 108, 'C001', 160),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('2021-11-5', 108, 'C002', 120),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('2021-11-5', 110, 'P001', 180),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('2021-11-5', 106, 'P002', 45),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('2021-11-5', 107, 'E003', 56);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author_tb;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answer_tb;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小结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力扣-2173. 最多连胜的次数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https://leetcode.cn/problems/longest-winning-streak/description/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抛真题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表: Matches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+-------------+------+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Column Name | Type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+-------------+------+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player_id   | int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match_day   | date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result      | enum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+-------------+------+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(player_id, match_day) 是该表的主键（具有唯一值的列的组合）。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每一行包括了：参赛选手 id、 比赛时间、 比赛结果。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比赛结果（result）的枚举类型为 ('Win', 'Draw', 'Lose')。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选手的 连胜数 是指连续获胜的次数，且没有被平局或输球中断。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编写解决方案来计算每个参赛选手最多的连胜数。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结果可以以 任何顺序 返回。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结果格式如下例所示：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 1: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输入: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Matches 表: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+-----------+------------+--------+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player_id | match_day  | result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+-----------+------------+--------+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1         | 2022-01-17 | Win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1         | 2022-01-18 | Win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1         | 2022-01-25 | Win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1         | 2022-01-31 | Draw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1         | 2022-02-08 | Win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2         | 2022-02-06 | Lose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2         | 2022-02-08 | Lose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3         | 2022-03-30 | Win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+-----------+------------+--------+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输出: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+-----------+----------------+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player_id | longest_streak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+-----------+----------------+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1         | 3    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2         | 0    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3         | 1      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+-----------+----------------+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解释: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Player 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 2022-01-17 到 2022-01-25, player 1连续赢了三场比赛。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2022-01-31, player 1 平局.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2022-02-08, player 1 赢了一场比赛。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最多连胜了三场比赛。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Player 2: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 2022-02-06 到 2022-02-08, player 2 输了两场比赛。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最多连赢了0场比赛。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Player 3: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2022-03-30, player 3 赢了一场比赛。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最多连赢了一场比赛。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进阶: 如果我们想计算最长的连续不输的次数（即获胜或平局），你将如何调整？</w:t>
      </w:r>
    </w:p>
    <w:p>
      <w:pPr>
        <w:rPr>
          <w:rFonts w:hint="default"/>
          <w:lang w:val="en-US" w:eastAsia="zh-CN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drop database if exists db_1;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database db_1;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 db_1;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If Not Exists Matches (player_id int, match_day date, result ENUM('Win', 'Draw', 'Lose'));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Truncate table Matches;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Matches (player_id, match_day, result) values ('1', '2022-01-17', 'Win');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Matches (player_id, match_day, result) values ('1', '2022-01-18', 'Win');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Matches (player_id, match_day, result) values ('1', '2022-01-25', 'Win');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Matches (player_id, match_day, result) values ('1', '2022-01-31', 'Draw');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Matches (player_id, match_day, result) values ('1', '2022-02-08', 'Win');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Matches (player_id, match_day, result) values ('2', '2022-02-06', 'Lose');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Matches (player_id, match_day, result) values ('2', '2022-02-08', 'Lose');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Matches (player_id, match_day, result) values ('3', '2022-03-30', 'Win');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* from matches;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todo 题目要求: 选手的 连胜数 是指连续获胜的次数，且没有被平局或输球中断。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todo 编写解决方案来计算每个参赛选手最多的连胜数。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todo 结果可以以 任何顺序 返回。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小结</w:t>
      </w:r>
    </w:p>
    <w:p>
      <w:pPr>
        <w:pStyle w:val="2"/>
        <w:bidi w:val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拼多多数据分析面试题：连续3次为球队得分的球员名单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抛真题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支篮球队进行了激烈的比赛，比分交替上升。比赛结束后，你有一个两队分数的明细表（名称为“分数表”）。表中记录了球队、球员号码、球员姓名、得分分数及得分时间。现在球队要对比赛中表现突出的球员进行奖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问题：请你写一个SQL语句，统计出连续3次为球队得分的球员名单。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spacing w:after="240" w:afterAutospacing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monospace" w:hAnsi="monospace" w:eastAsia="monospace" w:cs="monospace"/>
                <w:i/>
                <w:iCs/>
                <w:color w:val="8C8C8C"/>
                <w:sz w:val="24"/>
                <w:szCs w:val="24"/>
                <w:shd w:val="clear" w:fill="FFFFFF"/>
              </w:rPr>
              <w:t xml:space="preserve">-- 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24"/>
                <w:szCs w:val="24"/>
                <w:shd w:val="clear" w:fill="FFFFFF"/>
              </w:rPr>
              <w:t>创建分数表，并为列名增加注释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24"/>
                <w:szCs w:val="24"/>
                <w:shd w:val="clear" w:fill="FFFFFF"/>
              </w:rPr>
              <w:t xml:space="preserve">CREATE TABLE </w:t>
            </w:r>
            <w:r>
              <w:rPr>
                <w:rFonts w:hint="default" w:ascii="monospace" w:hAnsi="monospace" w:eastAsia="monospace" w:cs="monospace"/>
                <w:color w:val="000000"/>
                <w:sz w:val="24"/>
                <w:szCs w:val="24"/>
                <w:shd w:val="clear" w:fill="FFFFFF"/>
              </w:rPr>
              <w:t xml:space="preserve">tb_score 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71094"/>
                <w:sz w:val="24"/>
                <w:szCs w:val="24"/>
                <w:shd w:val="clear" w:fill="FFFFFF"/>
              </w:rPr>
              <w:t xml:space="preserve">team_name </w:t>
            </w:r>
            <w:r>
              <w:rPr>
                <w:rFonts w:hint="default" w:ascii="monospace" w:hAnsi="monospace" w:eastAsia="monospace" w:cs="monospace"/>
                <w:color w:val="0033B3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50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monospace" w:hAnsi="monospace" w:eastAsia="monospace" w:cs="monospace"/>
                <w:color w:val="0033B3"/>
                <w:sz w:val="24"/>
                <w:szCs w:val="24"/>
                <w:shd w:val="clear" w:fill="FFFFFF"/>
              </w:rPr>
              <w:t xml:space="preserve">COMMENT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球队名称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71094"/>
                <w:sz w:val="24"/>
                <w:szCs w:val="24"/>
                <w:shd w:val="clear" w:fill="FFFFFF"/>
              </w:rPr>
              <w:t xml:space="preserve">player_id </w:t>
            </w:r>
            <w:r>
              <w:rPr>
                <w:rFonts w:hint="default" w:ascii="monospace" w:hAnsi="monospace" w:eastAsia="monospace" w:cs="monospace"/>
                <w:color w:val="0033B3"/>
                <w:sz w:val="24"/>
                <w:szCs w:val="24"/>
                <w:shd w:val="clear" w:fill="FFFFFF"/>
              </w:rPr>
              <w:t xml:space="preserve">INT COMMENT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球员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ID'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71094"/>
                <w:sz w:val="24"/>
                <w:szCs w:val="24"/>
                <w:shd w:val="clear" w:fill="FFFFFF"/>
              </w:rPr>
              <w:t xml:space="preserve">player_name </w:t>
            </w:r>
            <w:r>
              <w:rPr>
                <w:rFonts w:hint="default" w:ascii="monospace" w:hAnsi="monospace" w:eastAsia="monospace" w:cs="monospace"/>
                <w:color w:val="0033B3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50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monospace" w:hAnsi="monospace" w:eastAsia="monospace" w:cs="monospace"/>
                <w:color w:val="0033B3"/>
                <w:sz w:val="24"/>
                <w:szCs w:val="24"/>
                <w:shd w:val="clear" w:fill="FFFFFF"/>
              </w:rPr>
              <w:t xml:space="preserve">COMMENT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球员姓名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71094"/>
                <w:sz w:val="24"/>
                <w:szCs w:val="24"/>
                <w:shd w:val="clear" w:fill="FFFFFF"/>
              </w:rPr>
              <w:t xml:space="preserve">score </w:t>
            </w:r>
            <w:r>
              <w:rPr>
                <w:rFonts w:hint="default" w:ascii="monospace" w:hAnsi="monospace" w:eastAsia="monospace" w:cs="monospace"/>
                <w:color w:val="0033B3"/>
                <w:sz w:val="24"/>
                <w:szCs w:val="24"/>
                <w:shd w:val="clear" w:fill="FFFFFF"/>
              </w:rPr>
              <w:t xml:space="preserve">INT COMMENT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得分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71094"/>
                <w:sz w:val="24"/>
                <w:szCs w:val="24"/>
                <w:shd w:val="clear" w:fill="FFFFFF"/>
              </w:rPr>
              <w:t xml:space="preserve">score_time </w:t>
            </w:r>
            <w:r>
              <w:rPr>
                <w:rFonts w:hint="default" w:ascii="monospace" w:hAnsi="monospace" w:eastAsia="monospace" w:cs="monospace"/>
                <w:color w:val="0033B3"/>
                <w:sz w:val="24"/>
                <w:szCs w:val="24"/>
                <w:shd w:val="clear" w:fill="FFFFFF"/>
              </w:rPr>
              <w:t xml:space="preserve">DATETIME COMMENT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得分时间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8C8C8C"/>
                <w:sz w:val="24"/>
                <w:szCs w:val="24"/>
                <w:shd w:val="clear" w:fill="FFFFFF"/>
              </w:rPr>
              <w:t xml:space="preserve">-- 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24"/>
                <w:szCs w:val="24"/>
                <w:shd w:val="clear" w:fill="FFFFFF"/>
              </w:rPr>
              <w:t>插入数据以满足条件</w:t>
            </w:r>
            <w:r>
              <w:rPr>
                <w:rFonts w:hint="eastAsia" w:ascii="宋体" w:hAnsi="宋体" w:eastAsia="宋体" w:cs="宋体"/>
                <w:i/>
                <w:iCs/>
                <w:color w:val="8C8C8C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24"/>
                <w:szCs w:val="24"/>
                <w:shd w:val="clear" w:fill="FFFFFF"/>
              </w:rPr>
              <w:t xml:space="preserve">INSERT INTO </w:t>
            </w:r>
            <w:r>
              <w:rPr>
                <w:rFonts w:hint="default" w:ascii="monospace" w:hAnsi="monospace" w:eastAsia="monospace" w:cs="monospace"/>
                <w:color w:val="000000"/>
                <w:sz w:val="24"/>
                <w:szCs w:val="24"/>
                <w:shd w:val="clear" w:fill="FFFFFF"/>
              </w:rPr>
              <w:t xml:space="preserve">tb_score 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871094"/>
                <w:sz w:val="24"/>
                <w:szCs w:val="24"/>
                <w:shd w:val="clear" w:fill="FFFFFF"/>
              </w:rPr>
              <w:t>team_name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871094"/>
                <w:sz w:val="24"/>
                <w:szCs w:val="24"/>
                <w:shd w:val="clear" w:fill="FFFFFF"/>
              </w:rPr>
              <w:t>player_id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871094"/>
                <w:sz w:val="24"/>
                <w:szCs w:val="24"/>
                <w:shd w:val="clear" w:fill="FFFFFF"/>
              </w:rPr>
              <w:t>player_name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871094"/>
                <w:sz w:val="24"/>
                <w:szCs w:val="24"/>
                <w:shd w:val="clear" w:fill="FFFFFF"/>
              </w:rPr>
              <w:t>score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871094"/>
                <w:sz w:val="24"/>
                <w:szCs w:val="24"/>
                <w:shd w:val="clear" w:fill="FFFFFF"/>
              </w:rPr>
              <w:t>score_time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monospace" w:hAnsi="monospace" w:eastAsia="monospace" w:cs="monospace"/>
                <w:color w:val="0033B3"/>
                <w:sz w:val="24"/>
                <w:szCs w:val="24"/>
                <w:shd w:val="clear" w:fill="FFFFFF"/>
              </w:rPr>
              <w:t>VALUES</w:t>
            </w:r>
            <w:r>
              <w:rPr>
                <w:rFonts w:hint="default" w:ascii="monospace" w:hAnsi="monospace" w:eastAsia="monospace" w:cs="monospace"/>
                <w:color w:val="0033B3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洛杉矶湖人队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23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勒布朗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·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詹姆斯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3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'2023-12-25 10:00:00'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),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洛杉矶湖人队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23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勒布朗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·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詹姆斯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3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'2023-12-25 10:15:00'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),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洛杉矶湖人队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23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勒布朗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·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詹姆斯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'2023-12-25 10:30:00'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),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洛杉矶湖人队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3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安东尼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·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戴维斯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2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'2023-12-25 10:32:00'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),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洛杉矶湖人队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23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勒布朗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·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詹姆斯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3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'2023-12-25 10:45:00'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),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洛杉矶湖人队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23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勒布朗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·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詹姆斯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3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'2023-12-25 11:00:00'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),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洛杉矶湖人队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23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勒布朗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·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詹姆斯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2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'2023-12-25 11:15:00'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),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洛杉矶湖人队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23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勒布朗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·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詹姆斯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2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'2023-12-25 11:30:00'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),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金州勇士队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30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斯蒂芬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·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库里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'2023-12-25 10:10:00'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),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金州勇士队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30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斯蒂芬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·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库里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'2023-12-25 10:25:00'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),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金州勇士队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30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斯蒂芬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·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库里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'2023-12-25 10:40:00'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),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金州勇士队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11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克莱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·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汤普森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2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'2023-12-25 10:45:00'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),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金州勇士队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30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斯蒂芬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·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库里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2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'2023-12-25 10:55:00'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),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金州勇士队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30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斯蒂芬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·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库里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2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'2023-12-25 11:10:00'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),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金州勇士队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30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斯蒂芬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·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库里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3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'2023-12-25 11:25:00'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),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金州勇士队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30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斯蒂芬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·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库里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3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'2023-12-25 11:40:00'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),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金州勇士队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30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斯蒂芬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·</w:t>
            </w:r>
            <w:r>
              <w:rPr>
                <w:rFonts w:hint="eastAsia" w:ascii="宋体" w:hAnsi="宋体" w:eastAsia="宋体" w:cs="宋体"/>
                <w:color w:val="067D17"/>
                <w:sz w:val="24"/>
                <w:szCs w:val="24"/>
                <w:shd w:val="clear" w:fill="FFFFFF"/>
              </w:rPr>
              <w:t>库里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24"/>
                <w:szCs w:val="24"/>
                <w:shd w:val="clear" w:fill="FFFFFF"/>
              </w:rPr>
              <w:t>3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24"/>
                <w:szCs w:val="24"/>
                <w:shd w:val="clear" w:fill="FFFFFF"/>
              </w:rPr>
              <w:t>'2023-12-25 11:55:00'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24"/>
                <w:szCs w:val="24"/>
                <w:shd w:val="clear" w:fill="FFFFFF"/>
              </w:rPr>
              <w:t xml:space="preserve">select </w:t>
            </w:r>
            <w:r>
              <w:rPr>
                <w:rFonts w:hint="default" w:ascii="monospace" w:hAnsi="monospace" w:eastAsia="monospace" w:cs="monospace"/>
                <w:i/>
                <w:iCs/>
                <w:color w:val="080808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monospace" w:hAnsi="monospace" w:eastAsia="monospace" w:cs="monospace"/>
                <w:color w:val="0033B3"/>
                <w:sz w:val="24"/>
                <w:szCs w:val="24"/>
                <w:shd w:val="clear" w:fill="FFFFFF"/>
              </w:rPr>
              <w:t xml:space="preserve">from </w:t>
            </w:r>
            <w:r>
              <w:rPr>
                <w:rFonts w:hint="default" w:ascii="monospace" w:hAnsi="monospace" w:eastAsia="monospace" w:cs="monospace"/>
                <w:color w:val="000000"/>
                <w:sz w:val="24"/>
                <w:szCs w:val="24"/>
                <w:shd w:val="clear" w:fill="FFFFFF"/>
              </w:rPr>
              <w:t>tb_score</w:t>
            </w:r>
            <w:r>
              <w:rPr>
                <w:rFonts w:hint="default" w:ascii="monospace" w:hAnsi="monospace" w:eastAsia="monospace" w:cs="monospace"/>
                <w:color w:val="080808"/>
                <w:sz w:val="24"/>
                <w:szCs w:val="24"/>
                <w:shd w:val="clear" w:fill="FFFFFF"/>
              </w:rPr>
              <w:t>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分析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实现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小结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美团面试题-查询2023年每个⽉，连续2天都有登陆的⽤⼾名单。</w:t>
      </w:r>
    </w:p>
    <w:p>
      <w:pPr>
        <w:pStyle w:val="3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抛真题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有⼀张 ''⽤⼾登陆记录表"，包含两个字段：⽤⼾id、⽇期。</w:t>
      </w:r>
    </w:p>
    <w:tbl>
      <w:tblPr>
        <w:tblStyle w:val="13"/>
        <w:tblW w:w="2941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7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7"/>
                <w:lang w:val="en-US" w:eastAsia="zh-CN" w:bidi="ar"/>
              </w:rPr>
              <w:t>user_id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7"/>
                <w:lang w:val="en-US" w:eastAsia="zh-CN" w:bidi="ar"/>
              </w:rPr>
              <w:t>login_date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8"/>
                <w:lang w:val="en-US" w:eastAsia="zh-CN" w:bidi="ar"/>
              </w:rPr>
              <w:t>202</w:t>
            </w:r>
            <w:r>
              <w:rPr>
                <w:rStyle w:val="18"/>
                <w:rFonts w:hint="eastAsia"/>
                <w:lang w:val="en-US" w:eastAsia="zh-CN" w:bidi="ar"/>
              </w:rPr>
              <w:t>3</w:t>
            </w:r>
            <w:r>
              <w:rPr>
                <w:rStyle w:val="18"/>
                <w:lang w:val="en-US" w:eastAsia="zh-CN" w:bidi="ar"/>
              </w:rPr>
              <w:t>-01-03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8"/>
                <w:rFonts w:hint="eastAsia"/>
                <w:lang w:val="en-US" w:eastAsia="zh-CN" w:bidi="ar"/>
              </w:rPr>
              <w:t>2023</w:t>
            </w:r>
            <w:r>
              <w:rPr>
                <w:rStyle w:val="18"/>
                <w:lang w:val="en-US" w:eastAsia="zh-CN" w:bidi="ar"/>
              </w:rPr>
              <w:t>-01-04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8"/>
                <w:rFonts w:hint="eastAsia"/>
                <w:lang w:val="en-US" w:eastAsia="zh-CN" w:bidi="ar"/>
              </w:rPr>
              <w:t>2023</w:t>
            </w:r>
            <w:r>
              <w:rPr>
                <w:rStyle w:val="18"/>
                <w:lang w:val="en-US" w:eastAsia="zh-CN" w:bidi="ar"/>
              </w:rPr>
              <w:t>-01-05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8"/>
                <w:rFonts w:hint="eastAsia"/>
                <w:lang w:val="en-US" w:eastAsia="zh-CN" w:bidi="ar"/>
              </w:rPr>
              <w:t>2023</w:t>
            </w:r>
            <w:r>
              <w:rPr>
                <w:rStyle w:val="18"/>
                <w:lang w:val="en-US" w:eastAsia="zh-CN" w:bidi="ar"/>
              </w:rPr>
              <w:t>-01-08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8"/>
                <w:rFonts w:hint="eastAsia"/>
                <w:lang w:val="en-US" w:eastAsia="zh-CN" w:bidi="ar"/>
              </w:rPr>
              <w:t>2023</w:t>
            </w:r>
            <w:r>
              <w:rPr>
                <w:rStyle w:val="18"/>
                <w:lang w:val="en-US" w:eastAsia="zh-CN" w:bidi="ar"/>
              </w:rPr>
              <w:t>-01-09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8"/>
                <w:rFonts w:hint="eastAsia"/>
                <w:lang w:val="en-US" w:eastAsia="zh-CN" w:bidi="ar"/>
              </w:rPr>
              <w:t>2023</w:t>
            </w:r>
            <w:r>
              <w:rPr>
                <w:rStyle w:val="18"/>
                <w:lang w:val="en-US" w:eastAsia="zh-CN" w:bidi="ar"/>
              </w:rPr>
              <w:t>-02-16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8"/>
                <w:rFonts w:hint="eastAsia"/>
                <w:lang w:val="en-US" w:eastAsia="zh-CN" w:bidi="ar"/>
              </w:rPr>
              <w:t>2023</w:t>
            </w:r>
            <w:r>
              <w:rPr>
                <w:rStyle w:val="18"/>
                <w:lang w:val="en-US" w:eastAsia="zh-CN" w:bidi="ar"/>
              </w:rPr>
              <w:t>-02-17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8"/>
                <w:rFonts w:hint="eastAsia"/>
                <w:lang w:val="en-US" w:eastAsia="zh-CN" w:bidi="ar"/>
              </w:rPr>
              <w:t>2023</w:t>
            </w:r>
            <w:r>
              <w:rPr>
                <w:rStyle w:val="18"/>
                <w:lang w:val="en-US" w:eastAsia="zh-CN" w:bidi="ar"/>
              </w:rPr>
              <w:t>-02-27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8"/>
                <w:rFonts w:hint="eastAsia"/>
                <w:lang w:val="en-US" w:eastAsia="zh-CN" w:bidi="ar"/>
              </w:rPr>
              <w:t>2023</w:t>
            </w:r>
            <w:r>
              <w:rPr>
                <w:rStyle w:val="18"/>
                <w:lang w:val="en-US" w:eastAsia="zh-CN" w:bidi="ar"/>
              </w:rPr>
              <w:t>-01-10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8"/>
                <w:rFonts w:hint="eastAsia"/>
                <w:lang w:val="en-US" w:eastAsia="zh-CN" w:bidi="ar"/>
              </w:rPr>
              <w:t>2023</w:t>
            </w:r>
            <w:r>
              <w:rPr>
                <w:rStyle w:val="18"/>
                <w:lang w:val="en-US" w:eastAsia="zh-CN" w:bidi="ar"/>
              </w:rPr>
              <w:t>-01-11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8"/>
                <w:rFonts w:hint="eastAsia"/>
                <w:lang w:val="en-US" w:eastAsia="zh-CN" w:bidi="ar"/>
              </w:rPr>
              <w:t>2023</w:t>
            </w:r>
            <w:r>
              <w:rPr>
                <w:rStyle w:val="18"/>
                <w:lang w:val="en-US" w:eastAsia="zh-CN" w:bidi="ar"/>
              </w:rPr>
              <w:t>-03-08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8"/>
                <w:rFonts w:hint="eastAsia"/>
                <w:lang w:val="en-US" w:eastAsia="zh-CN" w:bidi="ar"/>
              </w:rPr>
              <w:t>2023</w:t>
            </w:r>
            <w:r>
              <w:rPr>
                <w:rStyle w:val="18"/>
                <w:lang w:val="en-US" w:eastAsia="zh-CN" w:bidi="ar"/>
              </w:rPr>
              <w:t>-03-09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8"/>
                <w:rFonts w:hint="eastAsia"/>
                <w:lang w:val="en-US" w:eastAsia="zh-CN" w:bidi="ar"/>
              </w:rPr>
              <w:t>2023</w:t>
            </w:r>
            <w:r>
              <w:rPr>
                <w:rStyle w:val="18"/>
                <w:lang w:val="en-US" w:eastAsia="zh-CN" w:bidi="ar"/>
              </w:rPr>
              <w:t>-02-08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8"/>
                <w:rFonts w:hint="eastAsia"/>
                <w:lang w:val="en-US" w:eastAsia="zh-CN" w:bidi="ar"/>
              </w:rPr>
              <w:t>2023</w:t>
            </w:r>
            <w:r>
              <w:rPr>
                <w:rStyle w:val="18"/>
                <w:lang w:val="en-US" w:eastAsia="zh-CN" w:bidi="ar"/>
              </w:rPr>
              <w:t>-02-09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8"/>
                <w:rFonts w:hint="eastAsia"/>
                <w:lang w:val="en-US" w:eastAsia="zh-CN" w:bidi="ar"/>
              </w:rPr>
              <w:t>2023</w:t>
            </w:r>
            <w:r>
              <w:rPr>
                <w:rStyle w:val="18"/>
                <w:lang w:val="en-US" w:eastAsia="zh-CN" w:bidi="ar"/>
              </w:rPr>
              <w:t>-02-10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8"/>
                <w:rFonts w:hint="eastAsia"/>
                <w:lang w:val="en-US" w:eastAsia="zh-CN" w:bidi="ar"/>
              </w:rPr>
              <w:t>2023</w:t>
            </w:r>
            <w:r>
              <w:rPr>
                <w:rStyle w:val="18"/>
                <w:lang w:val="en-US" w:eastAsia="zh-CN" w:bidi="ar"/>
              </w:rPr>
              <w:t>-02-15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8"/>
                <w:rFonts w:hint="eastAsia"/>
                <w:lang w:val="en-US" w:eastAsia="zh-CN" w:bidi="ar"/>
              </w:rPr>
              <w:t>2023</w:t>
            </w:r>
            <w:r>
              <w:rPr>
                <w:rStyle w:val="18"/>
                <w:lang w:val="en-US" w:eastAsia="zh-CN" w:bidi="ar"/>
              </w:rPr>
              <w:t>-03-09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8"/>
                <w:rFonts w:hint="eastAsia"/>
                <w:lang w:val="en-US" w:eastAsia="zh-CN" w:bidi="ar"/>
              </w:rPr>
              <w:t>2023</w:t>
            </w:r>
            <w:r>
              <w:rPr>
                <w:rStyle w:val="18"/>
                <w:lang w:val="en-US" w:eastAsia="zh-CN" w:bidi="ar"/>
              </w:rPr>
              <w:t>-03-19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【问题】查询2023年每个⽉，连续2天都有登陆的⽤⼾名单。</w:t>
      </w:r>
    </w:p>
    <w:tbl>
      <w:tblPr>
        <w:tblStyle w:val="13"/>
        <w:tblW w:w="2451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2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y_month</w:t>
            </w:r>
          </w:p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-01</w:t>
            </w:r>
          </w:p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-01</w:t>
            </w:r>
          </w:p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-02</w:t>
            </w:r>
          </w:p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-02</w:t>
            </w:r>
          </w:p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-03</w:t>
            </w:r>
          </w:p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 todo 1 准备工作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 database if exists db_1;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database db_1;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db_1;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tb_user_login(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user_id varchar(32),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login_date varchar(32)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 into db_1.tb_user_login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('1', '2023-01-03'),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('1', '2023-01-04'),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('1', '2023-01-05'),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('1', '2023-01-08'),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('1', '2023-01-09'),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('1', '2023-02-16'),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('1', '2023-02-17'),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('1', '2023-02-27'),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('2', '2023-01-10'),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('2', '2023-01-11'),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('2', '2023-03-08'),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('2', '2023-03-09'),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('3', '2023-02-08'),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('3', '2023-02-09'),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('3', '2023-02-10'),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('3', '2023-02-15'),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('3', '2023-03-09'),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('3', '2023-03-19')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db_1.tb_user_login;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todo 【问题】查询2023年每个⽉，连续2天都有登陆的⽤⼾名单。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pStyle w:val="3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小结</w:t>
      </w:r>
    </w:p>
    <w:p>
      <w:pPr>
        <w:pStyle w:val="2"/>
        <w:bidi w:val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小鹏面试题: 小鹏汽车充电每辆车连续快充最大次数</w:t>
      </w:r>
    </w:p>
    <w:p>
      <w:pPr>
        <w:pStyle w:val="3"/>
        <w:numPr>
          <w:ilvl w:val="0"/>
          <w:numId w:val="5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抛真题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Style w:val="1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需求: 小鹏汽车充电每辆车连续快充最大次数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</w:t>
      </w:r>
    </w:p>
    <w:tbl>
      <w:tblPr>
        <w:tblStyle w:val="13"/>
        <w:tblW w:w="0" w:type="auto"/>
        <w:tblInd w:w="14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2"/>
        <w:gridCol w:w="2450"/>
        <w:gridCol w:w="16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id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charge_time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charge_type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XP1001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2023/11/20 08:45:00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快充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XP1001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2023/11/21 20:45:00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快充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XP1001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2023/11/22 08:45:00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快充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XP1001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2023/11/23 08:45:00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慢充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XP1001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2023/11/25 08:45:00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快充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XP1002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2023/11/25 08:45:00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快充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XP1002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2023/11/25 12:45:00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快充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XP1002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2023/11/25 23:45:00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慢充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XP1003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2023/11/25 23:45:00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慢充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XP1003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2023/11/26 23:45:00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慢充</w:t>
            </w:r>
          </w:p>
        </w:tc>
      </w:tr>
    </w:tbl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</w:t>
      </w:r>
    </w:p>
    <w:tbl>
      <w:tblPr>
        <w:tblStyle w:val="13"/>
        <w:tblW w:w="0" w:type="auto"/>
        <w:tblInd w:w="14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8"/>
        <w:gridCol w:w="11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1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id</w:t>
            </w:r>
          </w:p>
        </w:tc>
        <w:tc>
          <w:tcPr>
            <w:tcW w:w="1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cnts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1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XP1001</w:t>
            </w:r>
          </w:p>
        </w:tc>
        <w:tc>
          <w:tcPr>
            <w:tcW w:w="1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1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XP1002</w:t>
            </w:r>
          </w:p>
        </w:tc>
        <w:tc>
          <w:tcPr>
            <w:tcW w:w="1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1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XP1003</w:t>
            </w:r>
          </w:p>
        </w:tc>
        <w:tc>
          <w:tcPr>
            <w:tcW w:w="1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</w:rPr>
              <w:t>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 小鹏充电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 database if exists db_1;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database if not exists db_1;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db_1;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charging_data 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id VARCHAR(50),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charge_time DATETIME,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charge_type VARCHAR(10)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 INTO charging_data (id, charge_time, charge_type)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('XP1001', '2023-11-20 08:45:00', '快充'),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('XP1001', '2023-11-21 20:45:00', '快充'),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('XP1001', '2023-11-22 08:45:00', '快充'),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('XP1001', '2023-11-23 08:45:00', '慢充'),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('XP1001', '2023-11-25 08:45:00', '快充'),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('XP1002', '2023-11-25 08:45:00', '快充'),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('XP1002', '2023-11-25 12:45:00', '快充'),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('XP1002', '2023-11-25 23:45:00', '慢充'),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('XP1003', '2023-11-25 23:45:00', '慢充'),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('XP1003', '2023-11-26 23:45:00', '慢充')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16"/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# todo </w:t>
            </w:r>
            <w:r>
              <w:rPr>
                <w:rStyle w:val="1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需求: 小鹏汽车充电每辆车连续快充最大次数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numPr>
          <w:ilvl w:val="0"/>
          <w:numId w:val="5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pStyle w:val="3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小结</w:t>
      </w:r>
    </w:p>
    <w:p>
      <w:pPr>
        <w:pStyle w:val="2"/>
        <w:bidi w:val="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指南针面试题-间断连续真题</w:t>
      </w:r>
    </w:p>
    <w:p>
      <w:pPr>
        <w:pStyle w:val="3"/>
        <w:numPr>
          <w:ilvl w:val="0"/>
          <w:numId w:val="6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抛真题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286625" cy="5241290"/>
            <wp:effectExtent l="9525" t="9525" r="19050" b="196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52412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3. 某游戏公司记录的用户每日登录数据,表名为user_login,字段为id,dt.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id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dt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1001 2021-12-12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1002 2021-12-12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1001 2021-12-13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1001 2021-12-14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1001 2021-12-16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1002 2021-12-16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1001 2021-12-19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1002 2021-12-17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1001 2021-12-20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计算每个用户最大的连续登录天数,可以间隔一天。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解释:如果一个用户在1,3,5,6登录游戏,则视为连续6天登录。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1001用户12、13、14、16号为连续登录,</w:t>
      </w:r>
      <w:bookmarkStart w:id="0" w:name="_GoBack"/>
      <w:bookmarkEnd w:id="0"/>
      <w:r>
        <w:t>连续天数为5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1001用户19、20号为连续登录,连续天数为2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1002用户12号为连续登录,连续天数为1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1002用户16、17号为连续登录,连续天数为2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drop database if exists db_1;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 database db_1;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 db_1;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 table if not exists user_login(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   id int,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   dt varchar(32)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insert into user_login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values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   (1001, '2021-12-12'),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   (1002, '2021-12-12'),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   (1001, '2021-12-13'),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   (1001, '2021-12-14'),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   (1001, '2021-12-16'),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   (1002, '2021-12-16'),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   (1001, '2021-12-19'),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   (1002, '2021-12-17'),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   (1001, '2021-12-20')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select * from user_login;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numPr>
          <w:ilvl w:val="0"/>
          <w:numId w:val="6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pStyle w:val="3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3B6C55"/>
    <w:multiLevelType w:val="multilevel"/>
    <w:tmpl w:val="BF3B6C5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267F78E"/>
    <w:multiLevelType w:val="multilevel"/>
    <w:tmpl w:val="D267F7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59A177E"/>
    <w:multiLevelType w:val="singleLevel"/>
    <w:tmpl w:val="D59A177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ACAC5A8"/>
    <w:multiLevelType w:val="singleLevel"/>
    <w:tmpl w:val="0ACAC5A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47FEDE4E"/>
    <w:multiLevelType w:val="multilevel"/>
    <w:tmpl w:val="47FEDE4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65AF323F"/>
    <w:multiLevelType w:val="singleLevel"/>
    <w:tmpl w:val="65AF323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FkMGVhOGNiNmM1OTM4ZGQxMjQ1NmM5NjNmMTVjOGEifQ=="/>
  </w:docVars>
  <w:rsids>
    <w:rsidRoot w:val="1AA24D9F"/>
    <w:rsid w:val="07011CC2"/>
    <w:rsid w:val="07644792"/>
    <w:rsid w:val="0829051C"/>
    <w:rsid w:val="09284798"/>
    <w:rsid w:val="0F2B6FD9"/>
    <w:rsid w:val="183C240D"/>
    <w:rsid w:val="1AA24D9F"/>
    <w:rsid w:val="22B1735A"/>
    <w:rsid w:val="28DA2E89"/>
    <w:rsid w:val="2A4254F9"/>
    <w:rsid w:val="2D1F32F4"/>
    <w:rsid w:val="317F19C3"/>
    <w:rsid w:val="323B4D81"/>
    <w:rsid w:val="34B70380"/>
    <w:rsid w:val="3A0177D1"/>
    <w:rsid w:val="3AE174A3"/>
    <w:rsid w:val="43446334"/>
    <w:rsid w:val="44A84E71"/>
    <w:rsid w:val="477DCE1E"/>
    <w:rsid w:val="4EE334F2"/>
    <w:rsid w:val="53972BCC"/>
    <w:rsid w:val="573E1E21"/>
    <w:rsid w:val="5B487E91"/>
    <w:rsid w:val="5CF9550F"/>
    <w:rsid w:val="5EFEBDE8"/>
    <w:rsid w:val="6295183C"/>
    <w:rsid w:val="62A0686D"/>
    <w:rsid w:val="68CA2609"/>
    <w:rsid w:val="68CC1AED"/>
    <w:rsid w:val="69BB0F42"/>
    <w:rsid w:val="6A637494"/>
    <w:rsid w:val="6BCF62E6"/>
    <w:rsid w:val="6CD3A16D"/>
    <w:rsid w:val="6D372470"/>
    <w:rsid w:val="6D535020"/>
    <w:rsid w:val="6DD34B5E"/>
    <w:rsid w:val="6E5F49A6"/>
    <w:rsid w:val="6FFF37D2"/>
    <w:rsid w:val="70DE2EF1"/>
    <w:rsid w:val="7A066A5E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autoRedefine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autoRedefine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autoRedefine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autoRedefine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5">
    <w:name w:val="Default Paragraph Font"/>
    <w:autoRedefine/>
    <w:qFormat/>
    <w:uiPriority w:val="0"/>
    <w:rPr>
      <w:rFonts w:eastAsia="微软雅黑" w:asciiTheme="minorAscii" w:hAnsiTheme="minorAscii"/>
    </w:rPr>
  </w:style>
  <w:style w:type="table" w:default="1" w:styleId="1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autoRedefine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/>
      <w:sz w:val="24"/>
      <w:szCs w:val="24"/>
    </w:rPr>
  </w:style>
  <w:style w:type="paragraph" w:styleId="12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Emphasis"/>
    <w:basedOn w:val="15"/>
    <w:autoRedefine/>
    <w:qFormat/>
    <w:uiPriority w:val="0"/>
    <w:rPr>
      <w:i/>
    </w:rPr>
  </w:style>
  <w:style w:type="character" w:customStyle="1" w:styleId="17">
    <w:name w:val="font21"/>
    <w:basedOn w:val="15"/>
    <w:autoRedefine/>
    <w:qFormat/>
    <w:uiPriority w:val="0"/>
    <w:rPr>
      <w:rFonts w:ascii="宋体" w:hAnsi="宋体" w:eastAsia="宋体" w:cs="宋体"/>
      <w:b/>
      <w:bCs/>
      <w:color w:val="000000"/>
      <w:sz w:val="24"/>
      <w:szCs w:val="24"/>
      <w:u w:val="none"/>
    </w:rPr>
  </w:style>
  <w:style w:type="character" w:customStyle="1" w:styleId="18">
    <w:name w:val="font31"/>
    <w:basedOn w:val="15"/>
    <w:autoRedefine/>
    <w:qFormat/>
    <w:uiPriority w:val="0"/>
    <w:rPr>
      <w:rFonts w:ascii="宋体" w:hAnsi="宋体" w:eastAsia="宋体" w:cs="宋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2018-05-27T17:24:00Z</dcterms:created>
  <dc:creator>29426</dc:creator>
  <cp:lastModifiedBy>小郭</cp:lastModifiedBy>
  <dcterms:modified xsi:type="dcterms:W3CDTF">2023-12-26T09:42:01Z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4AA7BA78C5FC4902A47FBBD0E99765D3_13</vt:lpwstr>
  </property>
</Properties>
</file>